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257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4102"/>
        <w:gridCol w:w="8130"/>
      </w:tblGrid>
      <w:tr w:rsidR="00835D4A" w:rsidRPr="00320ECB" w14:paraId="2B3B32CD" w14:textId="77777777" w:rsidTr="000C5B3D">
        <w:trPr>
          <w:trHeight w:val="1922"/>
        </w:trPr>
        <w:tc>
          <w:tcPr>
            <w:tcW w:w="122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38383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95"/>
              <w:gridCol w:w="5995"/>
            </w:tblGrid>
            <w:tr w:rsidR="00EC364E" w:rsidRPr="00EC364E" w14:paraId="6BC9FDD4" w14:textId="77777777" w:rsidTr="000C5B3D">
              <w:trPr>
                <w:trHeight w:val="1319"/>
              </w:trPr>
              <w:tc>
                <w:tcPr>
                  <w:tcW w:w="5995" w:type="dxa"/>
                </w:tcPr>
                <w:p w14:paraId="64CD6FC4" w14:textId="501BC843" w:rsidR="00D90F9A" w:rsidRPr="00EC364E" w:rsidRDefault="00CE15CC" w:rsidP="00D90F9A">
                  <w:pPr>
                    <w:framePr w:wrap="around" w:vAnchor="text" w:hAnchor="text" w:xAlign="center" w:y="1"/>
                    <w:suppressOverlap/>
                    <w:rPr>
                      <w:color w:val="FFE7FF"/>
                      <w:sz w:val="60"/>
                      <w:szCs w:val="60"/>
                    </w:rPr>
                  </w:pPr>
                  <w:r w:rsidRPr="00EC364E">
                    <w:rPr>
                      <w:color w:val="FFE7FF"/>
                      <w:sz w:val="60"/>
                      <w:szCs w:val="60"/>
                    </w:rPr>
                    <w:t xml:space="preserve">   </w:t>
                  </w:r>
                  <w:r w:rsidR="00D90F9A" w:rsidRPr="00EC364E">
                    <w:rPr>
                      <w:color w:val="FFE7FF"/>
                      <w:sz w:val="60"/>
                      <w:szCs w:val="60"/>
                    </w:rPr>
                    <w:t>A</w:t>
                  </w:r>
                  <w:r w:rsidR="002C51F9" w:rsidRPr="00EC364E">
                    <w:rPr>
                      <w:color w:val="FFE7FF"/>
                      <w:sz w:val="60"/>
                      <w:szCs w:val="60"/>
                    </w:rPr>
                    <w:t>mal</w:t>
                  </w:r>
                  <w:r w:rsidR="00D90F9A" w:rsidRPr="00EC364E">
                    <w:rPr>
                      <w:color w:val="FFE7FF"/>
                      <w:sz w:val="60"/>
                      <w:szCs w:val="60"/>
                    </w:rPr>
                    <w:t xml:space="preserve"> A</w:t>
                  </w:r>
                  <w:r w:rsidR="002C51F9" w:rsidRPr="00EC364E">
                    <w:rPr>
                      <w:color w:val="FFE7FF"/>
                      <w:sz w:val="60"/>
                      <w:szCs w:val="60"/>
                    </w:rPr>
                    <w:t>l</w:t>
                  </w:r>
                  <w:r w:rsidR="00D90F9A" w:rsidRPr="00EC364E">
                    <w:rPr>
                      <w:color w:val="FFE7FF"/>
                      <w:sz w:val="60"/>
                      <w:szCs w:val="60"/>
                    </w:rPr>
                    <w:t>-M</w:t>
                  </w:r>
                  <w:r w:rsidR="002C51F9" w:rsidRPr="00EC364E">
                    <w:rPr>
                      <w:color w:val="FFE7FF"/>
                      <w:sz w:val="60"/>
                      <w:szCs w:val="60"/>
                    </w:rPr>
                    <w:t>omani</w:t>
                  </w:r>
                </w:p>
                <w:p w14:paraId="58070D19" w14:textId="7A80328A" w:rsidR="00D90F9A" w:rsidRPr="00EC364E" w:rsidRDefault="00D90F9A" w:rsidP="00D90F9A">
                  <w:pPr>
                    <w:framePr w:wrap="around" w:vAnchor="text" w:hAnchor="text" w:xAlign="center" w:y="1"/>
                    <w:suppressOverlap/>
                    <w:rPr>
                      <w:color w:val="FFE7FF"/>
                      <w:sz w:val="36"/>
                      <w:szCs w:val="36"/>
                    </w:rPr>
                  </w:pPr>
                  <w:r w:rsidRPr="00EC364E">
                    <w:rPr>
                      <w:color w:val="FFE7FF"/>
                      <w:sz w:val="36"/>
                      <w:szCs w:val="36"/>
                    </w:rPr>
                    <w:t xml:space="preserve">   </w:t>
                  </w:r>
                  <w:r w:rsidR="00CE15CC" w:rsidRPr="00EC364E">
                    <w:rPr>
                      <w:color w:val="FFE7FF"/>
                      <w:sz w:val="36"/>
                      <w:szCs w:val="36"/>
                    </w:rPr>
                    <w:t xml:space="preserve">     </w:t>
                  </w:r>
                  <w:r w:rsidRPr="00EC364E">
                    <w:rPr>
                      <w:color w:val="FFE7FF"/>
                      <w:sz w:val="36"/>
                      <w:szCs w:val="36"/>
                    </w:rPr>
                    <w:t xml:space="preserve">   </w:t>
                  </w:r>
                  <w:r w:rsidRPr="00EC364E">
                    <w:rPr>
                      <w:color w:val="FFE7FF"/>
                      <w:sz w:val="24"/>
                      <w:szCs w:val="24"/>
                    </w:rPr>
                    <w:t>COMPUTER</w:t>
                  </w:r>
                  <w:r w:rsidRPr="00EC364E">
                    <w:rPr>
                      <w:color w:val="FFE7FF"/>
                      <w:sz w:val="36"/>
                      <w:szCs w:val="36"/>
                    </w:rPr>
                    <w:t xml:space="preserve"> </w:t>
                  </w:r>
                  <w:r w:rsidRPr="00EC364E">
                    <w:rPr>
                      <w:color w:val="FFE7FF"/>
                      <w:sz w:val="24"/>
                      <w:szCs w:val="24"/>
                    </w:rPr>
                    <w:t>ENGINEER</w:t>
                  </w:r>
                  <w:r w:rsidRPr="00EC364E">
                    <w:rPr>
                      <w:color w:val="FFE7FF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5995" w:type="dxa"/>
                </w:tcPr>
                <w:p w14:paraId="68920E95" w14:textId="0C10229A" w:rsidR="00414EC9" w:rsidRPr="00EC364E" w:rsidRDefault="00414EC9" w:rsidP="00414EC9">
                  <w:pPr>
                    <w:pStyle w:val="Contact"/>
                    <w:framePr w:wrap="auto" w:vAnchor="margin" w:xAlign="left" w:yAlign="inline"/>
                    <w:ind w:left="2040" w:right="-495"/>
                    <w:suppressOverlap w:val="0"/>
                    <w:rPr>
                      <w:rStyle w:val="Hyperlink"/>
                      <w:color w:val="FFE7FF"/>
                      <w:sz w:val="24"/>
                      <w:szCs w:val="24"/>
                    </w:rPr>
                  </w:pPr>
                  <w:r w:rsidRPr="00EC364E">
                    <w:rPr>
                      <w:noProof/>
                      <w:color w:val="FFE7FF"/>
                    </w:rPr>
                    <w:drawing>
                      <wp:inline distT="0" distB="0" distL="0" distR="0" wp14:anchorId="71D0EF62" wp14:editId="64893F5F">
                        <wp:extent cx="193675" cy="152400"/>
                        <wp:effectExtent l="0" t="0" r="0" b="0"/>
                        <wp:docPr id="6" name="Picture 6" descr="E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5" descr="E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-671" b="-249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12BCF" w:rsidRPr="00EC364E">
                    <w:rPr>
                      <w:color w:val="FFE7FF"/>
                      <w:szCs w:val="60"/>
                    </w:rPr>
                    <w:t xml:space="preserve">  </w:t>
                  </w:r>
                  <w:r w:rsidRPr="00EC364E">
                    <w:rPr>
                      <w:color w:val="FFE7FF"/>
                      <w:szCs w:val="60"/>
                    </w:rPr>
                    <w:t xml:space="preserve"> </w:t>
                  </w:r>
                  <w:hyperlink r:id="rId12" w:history="1">
                    <w:r w:rsidR="00212BCF" w:rsidRPr="00EC364E">
                      <w:rPr>
                        <w:rStyle w:val="Hyperlink"/>
                        <w:color w:val="FFE7FF"/>
                        <w:sz w:val="24"/>
                        <w:szCs w:val="24"/>
                      </w:rPr>
                      <w:t>amalmomani99@yahoo.com</w:t>
                    </w:r>
                  </w:hyperlink>
                </w:p>
                <w:p w14:paraId="47B277B2" w14:textId="620C2D1C" w:rsidR="00414EC9" w:rsidRPr="00EC364E" w:rsidRDefault="00000000" w:rsidP="00414EC9">
                  <w:pPr>
                    <w:pStyle w:val="Contact"/>
                    <w:framePr w:wrap="auto" w:vAnchor="margin" w:xAlign="left" w:yAlign="inline"/>
                    <w:ind w:left="2040" w:right="-495"/>
                    <w:suppressOverlap w:val="0"/>
                    <w:rPr>
                      <w:color w:val="FFE7FF"/>
                      <w:sz w:val="24"/>
                      <w:szCs w:val="24"/>
                    </w:rPr>
                  </w:pPr>
                  <w:r>
                    <w:rPr>
                      <w:color w:val="FFE7FF"/>
                    </w:rPr>
                    <w:pict w14:anchorId="4367970B">
                      <v:shape id="Picture 8" o:spid="_x0000_i1029" type="#_x0000_t75" alt="Phone icon" style="width:15.5pt;height:14.5pt;visibility:visible;mso-wrap-style:square">
                        <v:imagedata r:id="rId13" o:title="Phone icon" croptop="-2357f" cropbottom="-1414f" cropleft="-4629f" cropright="-5603f"/>
                      </v:shape>
                    </w:pict>
                  </w:r>
                  <w:r w:rsidR="00414EC9" w:rsidRPr="00EC364E">
                    <w:rPr>
                      <w:color w:val="FFE7FF"/>
                      <w:sz w:val="36"/>
                      <w:szCs w:val="36"/>
                      <w:shd w:val="clear" w:color="auto" w:fill="383838"/>
                    </w:rPr>
                    <w:t xml:space="preserve"> </w:t>
                  </w:r>
                  <w:r w:rsidR="00212BCF" w:rsidRPr="00EC364E">
                    <w:rPr>
                      <w:color w:val="FFE7FF"/>
                      <w:sz w:val="36"/>
                      <w:szCs w:val="36"/>
                      <w:shd w:val="clear" w:color="auto" w:fill="383838"/>
                    </w:rPr>
                    <w:t xml:space="preserve"> </w:t>
                  </w:r>
                  <w:r w:rsidR="00414EC9" w:rsidRPr="00EC364E">
                    <w:rPr>
                      <w:color w:val="FFE7FF"/>
                      <w:sz w:val="24"/>
                      <w:szCs w:val="24"/>
                    </w:rPr>
                    <w:t>0777292039</w:t>
                  </w:r>
                </w:p>
                <w:p w14:paraId="218E5119" w14:textId="4B3E0643" w:rsidR="00D90F9A" w:rsidRPr="00EC364E" w:rsidRDefault="00414EC9" w:rsidP="00212BCF">
                  <w:pPr>
                    <w:pStyle w:val="Contact"/>
                    <w:framePr w:wrap="auto" w:vAnchor="margin" w:xAlign="left" w:yAlign="inline"/>
                    <w:ind w:right="-495"/>
                    <w:suppressOverlap w:val="0"/>
                    <w:rPr>
                      <w:color w:val="FFE7FF"/>
                    </w:rPr>
                  </w:pPr>
                  <w:r w:rsidRPr="00EC364E">
                    <w:rPr>
                      <w:noProof/>
                      <w:color w:val="FFE7FF"/>
                      <w:lang w:eastAsia="en-AU"/>
                    </w:rPr>
                    <w:drawing>
                      <wp:anchor distT="0" distB="0" distL="114300" distR="114300" simplePos="0" relativeHeight="251658240" behindDoc="0" locked="0" layoutInCell="1" allowOverlap="1" wp14:anchorId="5FB4A8F6" wp14:editId="2EB46D59">
                        <wp:simplePos x="0" y="0"/>
                        <wp:positionH relativeFrom="column">
                          <wp:posOffset>1297940</wp:posOffset>
                        </wp:positionH>
                        <wp:positionV relativeFrom="paragraph">
                          <wp:posOffset>20320</wp:posOffset>
                        </wp:positionV>
                        <wp:extent cx="190500" cy="180975"/>
                        <wp:effectExtent l="0" t="0" r="0" b="9525"/>
                        <wp:wrapSquare wrapText="bothSides"/>
                        <wp:docPr id="9" name="Graphic 9" descr="Glob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noun_Globe_178810.sv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16" w:history="1">
                    <w:r w:rsidR="00212BCF" w:rsidRPr="00EC364E">
                      <w:rPr>
                        <w:rStyle w:val="Hyperlink"/>
                        <w:color w:val="FFE7FF"/>
                        <w:sz w:val="24"/>
                        <w:szCs w:val="24"/>
                      </w:rPr>
                      <w:t>https://github.com/amalmomani</w:t>
                    </w:r>
                  </w:hyperlink>
                </w:p>
              </w:tc>
            </w:tr>
          </w:tbl>
          <w:p w14:paraId="22135888" w14:textId="60826064" w:rsidR="00231306" w:rsidRPr="00231306" w:rsidRDefault="00231306" w:rsidP="00D90F9A">
            <w:pPr>
              <w:spacing w:line="276" w:lineRule="auto"/>
            </w:pPr>
          </w:p>
        </w:tc>
      </w:tr>
      <w:tr w:rsidR="00EB29B0" w:rsidRPr="00320ECB" w14:paraId="03239526" w14:textId="07AA36BC" w:rsidTr="00442C11">
        <w:trPr>
          <w:trHeight w:val="12719"/>
        </w:trPr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  <w:shd w:val="clear" w:color="auto" w:fill="FCD8FA"/>
          </w:tcPr>
          <w:p w14:paraId="3F890F3F" w14:textId="678CC241" w:rsidR="006E3AA0" w:rsidRPr="00173B36" w:rsidRDefault="006E3AA0" w:rsidP="006E3AA0">
            <w:pPr>
              <w:pStyle w:val="Heading1"/>
              <w:ind w:left="-239"/>
              <w:jc w:val="center"/>
              <w:outlineLvl w:val="0"/>
            </w:pPr>
            <w:r>
              <w:t>Ski</w:t>
            </w:r>
            <w:r w:rsidR="00C77774">
              <w:t>l</w:t>
            </w:r>
            <w:r>
              <w:t>s</w:t>
            </w:r>
          </w:p>
          <w:p w14:paraId="081AC0CD" w14:textId="77777777" w:rsidR="006E3AA0" w:rsidRDefault="006E3AA0" w:rsidP="006E3AA0">
            <w:pPr>
              <w:pStyle w:val="NoSpacing"/>
              <w:ind w:left="-239"/>
              <w:jc w:val="center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56334F2" wp14:editId="49F2CB6E">
                      <wp:extent cx="521970" cy="0"/>
                      <wp:effectExtent l="0" t="0" r="0" b="0"/>
                      <wp:docPr id="16" name="Straight Connector 1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FA0255" id="Straight Connector 1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939BE2D" w14:textId="340AA4E8" w:rsidR="00C77774" w:rsidRDefault="006E3AA0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 w:rsidRPr="00C77774">
              <w:rPr>
                <w:sz w:val="24"/>
                <w:szCs w:val="24"/>
              </w:rPr>
              <w:t>C# Programming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F14400" w:rsidRPr="001050D8" w14:paraId="11DC7333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201582E0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744A95DA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6C63BB29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4910148C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08F1140E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96" w:type="dxa"/>
                </w:tcPr>
                <w:p w14:paraId="239B24B8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2"/>
                      <w:szCs w:val="2"/>
                    </w:rPr>
                  </w:pPr>
                </w:p>
              </w:tc>
            </w:tr>
          </w:tbl>
          <w:p w14:paraId="5CA9E388" w14:textId="77777777" w:rsidR="00400FA3" w:rsidRDefault="00400FA3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</w:p>
          <w:p w14:paraId="692C7622" w14:textId="157C4D30" w:rsidR="00C77774" w:rsidRDefault="006E3AA0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 w:rsidRPr="00C77774">
              <w:rPr>
                <w:sz w:val="24"/>
                <w:szCs w:val="24"/>
              </w:rPr>
              <w:t>ASP .NET Core MVC</w:t>
            </w:r>
            <w:r w:rsidR="00C77774">
              <w:rPr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0C5B3D" w:rsidRPr="001050D8" w14:paraId="09656B4C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26787A01" w14:textId="77777777" w:rsidR="009C5012" w:rsidRPr="001050D8" w:rsidRDefault="009C5012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76ED4F34" w14:textId="77777777" w:rsidR="009C5012" w:rsidRPr="001050D8" w:rsidRDefault="009C5012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09046BBD" w14:textId="77777777" w:rsidR="009C5012" w:rsidRPr="001050D8" w:rsidRDefault="009C5012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09A5F03B" w14:textId="77777777" w:rsidR="009C5012" w:rsidRPr="001050D8" w:rsidRDefault="009C5012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</w:tcPr>
                <w:p w14:paraId="3DFDAE3F" w14:textId="77777777" w:rsidR="009C5012" w:rsidRPr="001050D8" w:rsidRDefault="009C5012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</w:tcPr>
                <w:p w14:paraId="4812842C" w14:textId="77777777" w:rsidR="009C5012" w:rsidRPr="001050D8" w:rsidRDefault="009C5012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72409166" w14:textId="77777777" w:rsidR="00400FA3" w:rsidRDefault="00400FA3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</w:p>
          <w:p w14:paraId="24DD9D33" w14:textId="7C8AC1FA" w:rsidR="00C77774" w:rsidRDefault="006E3AA0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 w:rsidRPr="00C77774">
              <w:rPr>
                <w:sz w:val="24"/>
                <w:szCs w:val="24"/>
              </w:rPr>
              <w:t>Angular</w:t>
            </w:r>
            <w:r w:rsidR="00C77774">
              <w:rPr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0C5B3D" w:rsidRPr="001050D8" w14:paraId="64798CA6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65D726E7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09FC568B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3090D82E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3FC233B4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</w:tcPr>
                <w:p w14:paraId="184655D0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</w:tcPr>
                <w:p w14:paraId="5D56C2BC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2AAB97D" w14:textId="77777777" w:rsidR="00400FA3" w:rsidRDefault="00400FA3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</w:p>
          <w:p w14:paraId="2916D7A7" w14:textId="3216E061" w:rsidR="00C77774" w:rsidRDefault="006E3AA0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proofErr w:type="spellStart"/>
            <w:r w:rsidRPr="00C77774">
              <w:rPr>
                <w:sz w:val="24"/>
                <w:szCs w:val="24"/>
              </w:rPr>
              <w:t>WebAPIs</w:t>
            </w:r>
            <w:proofErr w:type="spellEnd"/>
            <w:r w:rsidR="00C77774">
              <w:rPr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0C5B3D" w:rsidRPr="001050D8" w14:paraId="3A2C4B70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26159ACB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25E01319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20496626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3AE07EE5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</w:tcPr>
                <w:p w14:paraId="5170EEC8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496" w:type="dxa"/>
                </w:tcPr>
                <w:p w14:paraId="74855574" w14:textId="77777777" w:rsidR="00F14400" w:rsidRPr="001050D8" w:rsidRDefault="00F14400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7CA48992" w14:textId="77777777" w:rsidR="00400FA3" w:rsidRDefault="00400FA3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</w:p>
          <w:p w14:paraId="49616BD5" w14:textId="5A9AB87D" w:rsidR="00C77774" w:rsidRDefault="006E3AA0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 w:rsidRPr="00C77774">
              <w:rPr>
                <w:sz w:val="24"/>
                <w:szCs w:val="24"/>
              </w:rPr>
              <w:t>Oracle DBMS</w:t>
            </w:r>
            <w:r w:rsidR="00C77774">
              <w:rPr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0C5B3D" w:rsidRPr="00017654" w14:paraId="425D15F7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6DBF76D9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653F44B0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473AF678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3C0E2DF7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07062471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</w:tcPr>
                <w:p w14:paraId="11B0B003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2E4EEECC" w14:textId="77777777" w:rsidR="00400FA3" w:rsidRDefault="00400FA3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</w:p>
          <w:p w14:paraId="1BADCBCC" w14:textId="4F3E9109" w:rsidR="00C77774" w:rsidRDefault="006E3AA0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 w:rsidRPr="00C77774">
              <w:rPr>
                <w:sz w:val="24"/>
                <w:szCs w:val="24"/>
              </w:rPr>
              <w:t>Typescript</w:t>
            </w:r>
            <w:r w:rsidR="00C77774">
              <w:rPr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0C5B3D" w:rsidRPr="00017654" w14:paraId="2E8C5EEB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08208B63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63900298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26C072D0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40015720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</w:tcPr>
                <w:p w14:paraId="0E783DFF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</w:tcPr>
                <w:p w14:paraId="35EF0B2C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1C04416E" w14:textId="77777777" w:rsidR="00400FA3" w:rsidRDefault="00400FA3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</w:p>
          <w:p w14:paraId="5AFD4072" w14:textId="252BCA7F" w:rsidR="006E3AA0" w:rsidRDefault="006E3AA0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 w:rsidRPr="00C77774">
              <w:rPr>
                <w:sz w:val="24"/>
                <w:szCs w:val="24"/>
              </w:rPr>
              <w:t>HTML-CSS-Js-Bootstrap</w:t>
            </w:r>
            <w:r w:rsidR="00C77774">
              <w:rPr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0C5B3D" w:rsidRPr="00017654" w14:paraId="23241B18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5A221F3B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6A150DAC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44BA6743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3E183EC5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</w:tcPr>
                <w:p w14:paraId="432CE5B5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</w:tcPr>
                <w:p w14:paraId="2C7517F0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6F896DE1" w14:textId="77777777" w:rsidR="00400FA3" w:rsidRDefault="00400FA3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</w:pPr>
          </w:p>
          <w:p w14:paraId="630B1215" w14:textId="6A4EE3E3" w:rsidR="00C77774" w:rsidRDefault="00017654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>
              <w:t>D</w:t>
            </w:r>
            <w:r w:rsidR="00C77774">
              <w:rPr>
                <w:sz w:val="24"/>
                <w:szCs w:val="24"/>
              </w:rPr>
              <w:t>atabase design.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0C5B3D" w:rsidRPr="00017654" w14:paraId="326DB440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3B303771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43CBCE15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7CADC1E9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30F4F005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3FA8CAB4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</w:tcPr>
                <w:p w14:paraId="497541E4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420CC967" w14:textId="77777777" w:rsidR="00400FA3" w:rsidRDefault="00400FA3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</w:p>
          <w:p w14:paraId="2FBC7F5F" w14:textId="06493898" w:rsidR="00C77774" w:rsidRDefault="00C77774" w:rsidP="00400FA3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 w:rsidRPr="00C77774">
              <w:rPr>
                <w:sz w:val="24"/>
                <w:szCs w:val="24"/>
              </w:rPr>
              <w:t>C++ Programming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0C5B3D" w:rsidRPr="00017654" w14:paraId="2FC82468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35A8CEB9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280F5006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6E7DAE39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6691BBD0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7FDF052F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</w:tcPr>
                <w:p w14:paraId="29D6C81F" w14:textId="77777777" w:rsidR="001050D8" w:rsidRPr="00017654" w:rsidRDefault="001050D8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032675EC" w14:textId="77777777" w:rsidR="006E3AA0" w:rsidRDefault="006E3AA0" w:rsidP="00231306">
            <w:pPr>
              <w:pStyle w:val="Contact"/>
              <w:framePr w:wrap="auto" w:vAnchor="margin" w:xAlign="left" w:yAlign="inline"/>
              <w:ind w:right="-495"/>
              <w:suppressOverlap w:val="0"/>
              <w:rPr>
                <w:sz w:val="24"/>
                <w:szCs w:val="24"/>
              </w:rPr>
            </w:pPr>
          </w:p>
          <w:p w14:paraId="484CC275" w14:textId="77777777" w:rsidR="00EC364E" w:rsidRDefault="00EC364E" w:rsidP="006E3AA0">
            <w:pPr>
              <w:pStyle w:val="Heading1"/>
              <w:ind w:left="-239"/>
              <w:jc w:val="center"/>
              <w:outlineLvl w:val="0"/>
            </w:pPr>
          </w:p>
          <w:p w14:paraId="25A3C857" w14:textId="77777777" w:rsidR="00EC364E" w:rsidRDefault="00EC364E" w:rsidP="006E3AA0">
            <w:pPr>
              <w:pStyle w:val="Heading1"/>
              <w:ind w:left="-239"/>
              <w:jc w:val="center"/>
              <w:outlineLvl w:val="0"/>
            </w:pPr>
          </w:p>
          <w:p w14:paraId="4BB914A7" w14:textId="43CCDF6A" w:rsidR="006E3AA0" w:rsidRPr="00173B36" w:rsidRDefault="006E3AA0" w:rsidP="006E3AA0">
            <w:pPr>
              <w:pStyle w:val="Heading1"/>
              <w:ind w:left="-239"/>
              <w:jc w:val="center"/>
              <w:outlineLvl w:val="0"/>
            </w:pPr>
            <w:r>
              <w:t>Languages</w:t>
            </w:r>
          </w:p>
          <w:p w14:paraId="165A2B1B" w14:textId="77777777" w:rsidR="006E3AA0" w:rsidRDefault="006E3AA0" w:rsidP="006E3AA0">
            <w:pPr>
              <w:pStyle w:val="NoSpacing"/>
              <w:ind w:left="-239"/>
              <w:jc w:val="center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C345585" wp14:editId="1EC19753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F22F03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F65EA0A" w14:textId="77777777" w:rsidR="00231306" w:rsidRDefault="006E3AA0" w:rsidP="00231306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231306" w:rsidRPr="00017654" w14:paraId="449FD5AC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73D05B78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1B5202A2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343BB407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71764CB4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62697F43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04442082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017814B4" w14:textId="77BD2CA0" w:rsidR="006E3AA0" w:rsidRDefault="006E3AA0" w:rsidP="00231306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08F7B84" w14:textId="77777777" w:rsidR="006E3AA0" w:rsidRDefault="006E3AA0" w:rsidP="00231306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</w:tblGrid>
            <w:tr w:rsidR="00231306" w:rsidRPr="00017654" w14:paraId="3E13601E" w14:textId="77777777" w:rsidTr="000C5B3D">
              <w:trPr>
                <w:trHeight w:val="132"/>
              </w:trPr>
              <w:tc>
                <w:tcPr>
                  <w:tcW w:w="495" w:type="dxa"/>
                  <w:shd w:val="clear" w:color="auto" w:fill="50080D"/>
                </w:tcPr>
                <w:p w14:paraId="3B823E6F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5" w:type="dxa"/>
                  <w:shd w:val="clear" w:color="auto" w:fill="50080D"/>
                </w:tcPr>
                <w:p w14:paraId="0EA20D1B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79DD840B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50080D"/>
                </w:tcPr>
                <w:p w14:paraId="421FA5E3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14:paraId="532BD419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496" w:type="dxa"/>
                </w:tcPr>
                <w:p w14:paraId="5374ACBB" w14:textId="77777777" w:rsidR="00231306" w:rsidRPr="00017654" w:rsidRDefault="00231306" w:rsidP="00442C11">
                  <w:pPr>
                    <w:pStyle w:val="Contact"/>
                    <w:framePr w:wrap="around"/>
                    <w:spacing w:line="240" w:lineRule="auto"/>
                    <w:ind w:right="-495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42D8683C" w14:textId="0D5C149D" w:rsidR="00231306" w:rsidRPr="00EB29B0" w:rsidRDefault="00231306" w:rsidP="00231306">
            <w:pPr>
              <w:pStyle w:val="Contact"/>
              <w:framePr w:wrap="auto" w:vAnchor="margin" w:xAlign="left" w:yAlign="inline"/>
              <w:spacing w:line="240" w:lineRule="auto"/>
              <w:ind w:right="-495"/>
              <w:suppressOverlap w:val="0"/>
              <w:rPr>
                <w:sz w:val="24"/>
                <w:szCs w:val="24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7E04AB" w14:textId="12598A3A" w:rsidR="003A59A3" w:rsidRPr="00173B36" w:rsidRDefault="00D716FD" w:rsidP="00D716FD">
            <w:pPr>
              <w:pStyle w:val="Heading1"/>
              <w:ind w:left="-239"/>
              <w:outlineLvl w:val="0"/>
            </w:pPr>
            <w:r>
              <w:t>About me</w:t>
            </w:r>
          </w:p>
          <w:p w14:paraId="35744554" w14:textId="77777777" w:rsidR="003A59A3" w:rsidRDefault="003A59A3" w:rsidP="00D716FD">
            <w:pPr>
              <w:pStyle w:val="NoSpacing"/>
              <w:ind w:left="-239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411A48D" wp14:editId="13E294FC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BB83D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CE63AE7" w14:textId="6D6F2B7D" w:rsidR="006F13FB" w:rsidRDefault="00D716FD" w:rsidP="006F13FB">
            <w:pPr>
              <w:pStyle w:val="NoSpacing"/>
              <w:spacing w:line="276" w:lineRule="auto"/>
              <w:ind w:left="-239"/>
              <w:rPr>
                <w:sz w:val="24"/>
                <w:szCs w:val="24"/>
              </w:rPr>
            </w:pPr>
            <w:r w:rsidRPr="007035FE">
              <w:rPr>
                <w:sz w:val="24"/>
                <w:szCs w:val="24"/>
              </w:rPr>
              <w:t xml:space="preserve"> A fresh graduated student from Yarmouk University with a bachelor's degree in Computer Engineering, maintained a GPA of 79% (very good). Quickly learn and master new technologies; successful working in both team and self-directed settings, with good computer and communication skills. Detail-oriented ASP .NET Full stack developer adept at making critical decisions, managing deadlines, with problem-solving skills.</w:t>
            </w:r>
          </w:p>
          <w:p w14:paraId="01CA2D73" w14:textId="7B73F5B9" w:rsidR="00C77774" w:rsidRDefault="00C77774" w:rsidP="00C77774">
            <w:pPr>
              <w:pStyle w:val="Heading1"/>
              <w:spacing w:line="276" w:lineRule="auto"/>
              <w:outlineLvl w:val="0"/>
            </w:pPr>
          </w:p>
          <w:p w14:paraId="476E6591" w14:textId="4C415798" w:rsidR="006F13FB" w:rsidRPr="00173B36" w:rsidRDefault="006F13FB" w:rsidP="006F13FB">
            <w:pPr>
              <w:pStyle w:val="Heading1"/>
              <w:ind w:left="-239"/>
              <w:outlineLvl w:val="0"/>
            </w:pPr>
            <w:r>
              <w:t>Education</w:t>
            </w:r>
          </w:p>
          <w:p w14:paraId="713B479C" w14:textId="77777777" w:rsidR="006F13FB" w:rsidRDefault="006F13FB" w:rsidP="006F13FB">
            <w:pPr>
              <w:pStyle w:val="NoSpacing"/>
              <w:ind w:left="-239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A372702" wp14:editId="00E02A9B">
                      <wp:extent cx="521970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47A097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B037932" w14:textId="77777777" w:rsidR="006F13FB" w:rsidRPr="00C77774" w:rsidRDefault="006F13FB" w:rsidP="006F13FB">
            <w:pPr>
              <w:pStyle w:val="NoSpacing"/>
              <w:spacing w:line="276" w:lineRule="auto"/>
              <w:ind w:left="-239"/>
              <w:rPr>
                <w:b/>
                <w:bCs/>
              </w:rPr>
            </w:pPr>
            <w:r w:rsidRPr="00C77774">
              <w:rPr>
                <w:b/>
                <w:bCs/>
              </w:rPr>
              <w:t>Bachelor Degree in Computer Engineering</w:t>
            </w:r>
          </w:p>
          <w:p w14:paraId="7F4E33D1" w14:textId="0A38AC0D" w:rsidR="006F13FB" w:rsidRPr="007035FE" w:rsidRDefault="006F13FB" w:rsidP="006F13FB">
            <w:pPr>
              <w:pStyle w:val="NoSpacing"/>
              <w:spacing w:line="276" w:lineRule="auto"/>
              <w:ind w:left="-239"/>
              <w:rPr>
                <w:sz w:val="24"/>
                <w:szCs w:val="24"/>
              </w:rPr>
            </w:pPr>
            <w:r w:rsidRPr="007035FE">
              <w:rPr>
                <w:sz w:val="24"/>
                <w:szCs w:val="24"/>
              </w:rPr>
              <w:t>Yarmouk University / 2017-2022</w:t>
            </w:r>
            <w:r w:rsidR="001060F1">
              <w:rPr>
                <w:sz w:val="24"/>
                <w:szCs w:val="24"/>
              </w:rPr>
              <w:t>.</w:t>
            </w:r>
          </w:p>
          <w:p w14:paraId="1F8D3177" w14:textId="77777777" w:rsidR="006F13FB" w:rsidRDefault="006F13FB" w:rsidP="006F13FB">
            <w:pPr>
              <w:pStyle w:val="NoSpacing"/>
              <w:spacing w:line="276" w:lineRule="auto"/>
              <w:ind w:left="-239"/>
            </w:pPr>
          </w:p>
          <w:p w14:paraId="5C8CBBA6" w14:textId="260BCA68" w:rsidR="006F13FB" w:rsidRPr="00173B36" w:rsidRDefault="006F13FB" w:rsidP="006F13FB">
            <w:pPr>
              <w:pStyle w:val="Heading1"/>
              <w:ind w:left="-239"/>
              <w:outlineLvl w:val="0"/>
            </w:pPr>
            <w:r>
              <w:t xml:space="preserve">intership </w:t>
            </w:r>
          </w:p>
          <w:p w14:paraId="1E07BB21" w14:textId="77777777" w:rsidR="006F13FB" w:rsidRDefault="006F13FB" w:rsidP="006F13FB">
            <w:pPr>
              <w:pStyle w:val="NoSpacing"/>
              <w:ind w:left="-239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9A2A314" wp14:editId="5F56F1AF">
                      <wp:extent cx="521970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C0CF81" id="Straight Connector 1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255CBD7" w14:textId="77777777" w:rsidR="006F13FB" w:rsidRPr="00C77774" w:rsidRDefault="006F13FB" w:rsidP="006F13FB">
            <w:pPr>
              <w:pStyle w:val="NoSpacing"/>
              <w:spacing w:line="276" w:lineRule="auto"/>
              <w:ind w:left="-239"/>
              <w:rPr>
                <w:b/>
                <w:bCs/>
              </w:rPr>
            </w:pPr>
            <w:r w:rsidRPr="00C77774">
              <w:rPr>
                <w:b/>
                <w:bCs/>
              </w:rPr>
              <w:t>ASP .NET Full stack development</w:t>
            </w:r>
          </w:p>
          <w:p w14:paraId="45682619" w14:textId="38D5D8F5" w:rsidR="006F13FB" w:rsidRDefault="006F13FB" w:rsidP="006F13FB">
            <w:pPr>
              <w:pStyle w:val="NoSpacing"/>
              <w:spacing w:line="276" w:lineRule="auto"/>
              <w:ind w:left="-239"/>
              <w:rPr>
                <w:sz w:val="24"/>
                <w:szCs w:val="24"/>
                <w:rtl/>
              </w:rPr>
            </w:pPr>
            <w:proofErr w:type="spellStart"/>
            <w:r w:rsidRPr="007035FE">
              <w:rPr>
                <w:sz w:val="24"/>
                <w:szCs w:val="24"/>
              </w:rPr>
              <w:t>Tahaluf</w:t>
            </w:r>
            <w:proofErr w:type="spellEnd"/>
            <w:r w:rsidRPr="007035FE">
              <w:rPr>
                <w:sz w:val="24"/>
                <w:szCs w:val="24"/>
              </w:rPr>
              <w:t xml:space="preserve"> </w:t>
            </w:r>
            <w:proofErr w:type="spellStart"/>
            <w:r w:rsidRPr="007035FE">
              <w:rPr>
                <w:sz w:val="24"/>
                <w:szCs w:val="24"/>
              </w:rPr>
              <w:t>AlEmarat</w:t>
            </w:r>
            <w:proofErr w:type="spellEnd"/>
            <w:r w:rsidRPr="007035FE">
              <w:rPr>
                <w:sz w:val="24"/>
                <w:szCs w:val="24"/>
              </w:rPr>
              <w:t xml:space="preserve"> </w:t>
            </w:r>
            <w:r w:rsidR="00F50B05">
              <w:rPr>
                <w:sz w:val="24"/>
                <w:szCs w:val="24"/>
              </w:rPr>
              <w:t>IT</w:t>
            </w:r>
            <w:r w:rsidRPr="007035FE">
              <w:rPr>
                <w:sz w:val="24"/>
                <w:szCs w:val="24"/>
              </w:rPr>
              <w:t xml:space="preserve"> solution</w:t>
            </w:r>
            <w:r w:rsidR="001060F1">
              <w:rPr>
                <w:sz w:val="24"/>
                <w:szCs w:val="24"/>
              </w:rPr>
              <w:t xml:space="preserve"> / </w:t>
            </w:r>
            <w:r w:rsidR="00FC2E94">
              <w:rPr>
                <w:sz w:val="24"/>
                <w:szCs w:val="24"/>
              </w:rPr>
              <w:t>F</w:t>
            </w:r>
            <w:r w:rsidR="00891F59">
              <w:rPr>
                <w:sz w:val="24"/>
                <w:szCs w:val="24"/>
              </w:rPr>
              <w:t xml:space="preserve">eb </w:t>
            </w:r>
            <w:r w:rsidR="000C5B3D">
              <w:rPr>
                <w:sz w:val="24"/>
                <w:szCs w:val="24"/>
              </w:rPr>
              <w:t>2022</w:t>
            </w:r>
            <w:r w:rsidR="00891F59">
              <w:rPr>
                <w:sz w:val="24"/>
                <w:szCs w:val="24"/>
              </w:rPr>
              <w:t xml:space="preserve"> – </w:t>
            </w:r>
            <w:r w:rsidR="000C5B3D">
              <w:rPr>
                <w:sz w:val="24"/>
                <w:szCs w:val="24"/>
              </w:rPr>
              <w:t>S</w:t>
            </w:r>
            <w:r w:rsidR="00891F59">
              <w:rPr>
                <w:sz w:val="24"/>
                <w:szCs w:val="24"/>
              </w:rPr>
              <w:t xml:space="preserve">ep </w:t>
            </w:r>
            <w:r w:rsidR="000C5B3D">
              <w:rPr>
                <w:sz w:val="24"/>
                <w:szCs w:val="24"/>
              </w:rPr>
              <w:t>202</w:t>
            </w:r>
            <w:r w:rsidR="00891F59">
              <w:rPr>
                <w:sz w:val="24"/>
                <w:szCs w:val="24"/>
              </w:rPr>
              <w:t>2</w:t>
            </w:r>
            <w:r w:rsidR="006E3AA0">
              <w:rPr>
                <w:sz w:val="24"/>
                <w:szCs w:val="24"/>
              </w:rPr>
              <w:t>.</w:t>
            </w:r>
          </w:p>
          <w:p w14:paraId="25B1E55B" w14:textId="77777777" w:rsidR="007035FE" w:rsidRDefault="007035FE" w:rsidP="006F13FB">
            <w:pPr>
              <w:pStyle w:val="NoSpacing"/>
              <w:spacing w:line="276" w:lineRule="auto"/>
              <w:ind w:left="-239"/>
              <w:rPr>
                <w:sz w:val="24"/>
                <w:szCs w:val="24"/>
                <w:rtl/>
                <w:lang w:bidi="ar-JO"/>
              </w:rPr>
            </w:pPr>
          </w:p>
          <w:p w14:paraId="34B887D6" w14:textId="6079C186" w:rsidR="007035FE" w:rsidRPr="00173B36" w:rsidRDefault="007035FE" w:rsidP="007035FE">
            <w:pPr>
              <w:pStyle w:val="Heading1"/>
              <w:ind w:left="-239"/>
              <w:outlineLvl w:val="0"/>
            </w:pPr>
            <w:r>
              <w:t xml:space="preserve">Certifications </w:t>
            </w:r>
          </w:p>
          <w:p w14:paraId="263FE3ED" w14:textId="77777777" w:rsidR="007035FE" w:rsidRDefault="007035FE" w:rsidP="007035FE">
            <w:pPr>
              <w:pStyle w:val="NoSpacing"/>
              <w:ind w:left="-239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C17C400" wp14:editId="36C72A16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A0805C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D47453" w14:textId="2396F75D" w:rsidR="007035FE" w:rsidRDefault="007035FE" w:rsidP="006E3AA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  <w:lang w:bidi="ar-JO"/>
              </w:rPr>
            </w:pPr>
            <w:r w:rsidRPr="007035FE">
              <w:rPr>
                <w:sz w:val="24"/>
                <w:szCs w:val="24"/>
                <w:lang w:bidi="ar-JO"/>
              </w:rPr>
              <w:t xml:space="preserve">Software </w:t>
            </w:r>
            <w:r>
              <w:rPr>
                <w:sz w:val="24"/>
                <w:szCs w:val="24"/>
                <w:lang w:bidi="ar-JO"/>
              </w:rPr>
              <w:t xml:space="preserve">&amp; </w:t>
            </w:r>
            <w:r w:rsidRPr="007035FE">
              <w:rPr>
                <w:sz w:val="24"/>
                <w:szCs w:val="24"/>
                <w:lang w:bidi="ar-JO"/>
              </w:rPr>
              <w:t>hardware maintenance certification from Microsoft</w:t>
            </w:r>
            <w:r>
              <w:rPr>
                <w:sz w:val="24"/>
                <w:szCs w:val="24"/>
                <w:lang w:bidi="ar-JO"/>
              </w:rPr>
              <w:t xml:space="preserve"> </w:t>
            </w:r>
            <w:r>
              <w:t>(</w:t>
            </w:r>
            <w:r w:rsidRPr="007035FE">
              <w:rPr>
                <w:sz w:val="24"/>
                <w:szCs w:val="24"/>
                <w:lang w:bidi="ar-JO"/>
              </w:rPr>
              <w:t>Mar 2018</w:t>
            </w:r>
            <w:r>
              <w:rPr>
                <w:sz w:val="24"/>
                <w:szCs w:val="24"/>
                <w:lang w:bidi="ar-JO"/>
              </w:rPr>
              <w:t>).</w:t>
            </w:r>
          </w:p>
          <w:p w14:paraId="38457EEB" w14:textId="31CE0426" w:rsidR="007035FE" w:rsidRDefault="007035FE" w:rsidP="006E3AA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  <w:lang w:bidi="ar-JO"/>
              </w:rPr>
            </w:pPr>
            <w:r w:rsidRPr="007035FE">
              <w:rPr>
                <w:sz w:val="24"/>
                <w:szCs w:val="24"/>
                <w:lang w:bidi="ar-JO"/>
              </w:rPr>
              <w:t>Full Stack Development Track from 1 million Jordanian Coders</w:t>
            </w:r>
            <w:r>
              <w:rPr>
                <w:sz w:val="24"/>
                <w:szCs w:val="24"/>
                <w:lang w:bidi="ar-JO"/>
              </w:rPr>
              <w:t xml:space="preserve"> (</w:t>
            </w:r>
            <w:r w:rsidRPr="007035FE">
              <w:rPr>
                <w:sz w:val="24"/>
                <w:szCs w:val="24"/>
                <w:lang w:bidi="ar-JO"/>
              </w:rPr>
              <w:t>Sep 2021</w:t>
            </w:r>
            <w:r>
              <w:rPr>
                <w:sz w:val="24"/>
                <w:szCs w:val="24"/>
                <w:lang w:bidi="ar-JO"/>
              </w:rPr>
              <w:t>).</w:t>
            </w:r>
          </w:p>
          <w:p w14:paraId="68771372" w14:textId="04DFE5D8" w:rsidR="007035FE" w:rsidRDefault="007035FE" w:rsidP="006E3AA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  <w:lang w:bidi="ar-JO"/>
              </w:rPr>
            </w:pPr>
            <w:r w:rsidRPr="007035FE">
              <w:rPr>
                <w:sz w:val="24"/>
                <w:szCs w:val="24"/>
                <w:lang w:bidi="ar-JO"/>
              </w:rPr>
              <w:t>ASP .NET (MVC) certification from the hope international company</w:t>
            </w:r>
            <w:r>
              <w:rPr>
                <w:sz w:val="24"/>
                <w:szCs w:val="24"/>
                <w:lang w:bidi="ar-JO"/>
              </w:rPr>
              <w:t xml:space="preserve"> (</w:t>
            </w:r>
            <w:r w:rsidRPr="007035FE">
              <w:rPr>
                <w:sz w:val="24"/>
                <w:szCs w:val="24"/>
                <w:lang w:bidi="ar-JO"/>
              </w:rPr>
              <w:t>Apr 2022</w:t>
            </w:r>
            <w:r>
              <w:rPr>
                <w:sz w:val="24"/>
                <w:szCs w:val="24"/>
                <w:lang w:bidi="ar-JO"/>
              </w:rPr>
              <w:t>).</w:t>
            </w:r>
          </w:p>
          <w:p w14:paraId="2FDCC978" w14:textId="77777777" w:rsidR="00350747" w:rsidRDefault="00350747" w:rsidP="00350747">
            <w:pPr>
              <w:pStyle w:val="NoSpacing"/>
              <w:spacing w:line="276" w:lineRule="auto"/>
              <w:ind w:left="121"/>
              <w:rPr>
                <w:sz w:val="24"/>
                <w:szCs w:val="24"/>
                <w:lang w:bidi="ar-JO"/>
              </w:rPr>
            </w:pPr>
          </w:p>
          <w:p w14:paraId="10572AD9" w14:textId="432652D7" w:rsidR="00350747" w:rsidRPr="00173B36" w:rsidRDefault="00350747" w:rsidP="00350747">
            <w:pPr>
              <w:pStyle w:val="Heading1"/>
              <w:ind w:left="-239"/>
              <w:outlineLvl w:val="0"/>
            </w:pPr>
            <w:r>
              <w:t>Projects</w:t>
            </w:r>
          </w:p>
          <w:p w14:paraId="7B1375A9" w14:textId="77777777" w:rsidR="00350747" w:rsidRDefault="00350747" w:rsidP="00350747">
            <w:pPr>
              <w:pStyle w:val="NoSpacing"/>
              <w:ind w:left="-239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495C264" wp14:editId="704F42AD">
                      <wp:extent cx="521970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458A30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0C96BFE" w14:textId="1BF80FB1" w:rsidR="007035FE" w:rsidRDefault="007035FE" w:rsidP="00A30F85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  <w:lang w:bidi="ar-JO"/>
              </w:rPr>
            </w:pPr>
            <w:r w:rsidRPr="00747508">
              <w:rPr>
                <w:b/>
                <w:bCs/>
                <w:sz w:val="24"/>
                <w:szCs w:val="24"/>
                <w:lang w:bidi="ar-JO"/>
              </w:rPr>
              <w:t>Hope shop</w:t>
            </w:r>
            <w:r w:rsidRPr="007035FE">
              <w:rPr>
                <w:sz w:val="24"/>
                <w:szCs w:val="24"/>
                <w:lang w:bidi="ar-JO"/>
              </w:rPr>
              <w:t xml:space="preserve"> using ASP. Net MVC</w:t>
            </w:r>
            <w:r w:rsidR="00A30F85">
              <w:rPr>
                <w:sz w:val="24"/>
                <w:szCs w:val="24"/>
                <w:lang w:bidi="ar-JO"/>
              </w:rPr>
              <w:t>.</w:t>
            </w:r>
          </w:p>
          <w:p w14:paraId="1F15D859" w14:textId="77777777" w:rsidR="00A30F85" w:rsidRDefault="00741EC5" w:rsidP="00A30F85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  <w:lang w:bidi="ar-JO"/>
              </w:rPr>
            </w:pPr>
            <w:proofErr w:type="spellStart"/>
            <w:r w:rsidRPr="00747508">
              <w:rPr>
                <w:b/>
                <w:bCs/>
                <w:sz w:val="24"/>
                <w:szCs w:val="24"/>
                <w:lang w:bidi="ar-JO"/>
              </w:rPr>
              <w:t>RentU</w:t>
            </w:r>
            <w:proofErr w:type="spellEnd"/>
            <w:r w:rsidRPr="00747508">
              <w:rPr>
                <w:b/>
                <w:bCs/>
                <w:sz w:val="24"/>
                <w:szCs w:val="24"/>
                <w:lang w:bidi="ar-JO"/>
              </w:rPr>
              <w:t xml:space="preserve"> rental store</w:t>
            </w:r>
            <w:r w:rsidRPr="00741EC5">
              <w:rPr>
                <w:sz w:val="24"/>
                <w:szCs w:val="24"/>
                <w:lang w:bidi="ar-JO"/>
              </w:rPr>
              <w:t xml:space="preserve"> using ASP. Net MVC</w:t>
            </w:r>
            <w:r w:rsidR="00A30F85">
              <w:rPr>
                <w:sz w:val="24"/>
                <w:szCs w:val="24"/>
                <w:lang w:bidi="ar-JO"/>
              </w:rPr>
              <w:t>.</w:t>
            </w:r>
          </w:p>
          <w:p w14:paraId="28027AED" w14:textId="6C79A045" w:rsidR="00741EC5" w:rsidRPr="007035FE" w:rsidRDefault="00741EC5" w:rsidP="00A30F85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  <w:rtl/>
                <w:lang w:bidi="ar-JO"/>
              </w:rPr>
            </w:pPr>
            <w:proofErr w:type="spellStart"/>
            <w:r w:rsidRPr="00747508">
              <w:rPr>
                <w:b/>
                <w:bCs/>
                <w:sz w:val="24"/>
                <w:szCs w:val="24"/>
                <w:lang w:bidi="ar-JO"/>
              </w:rPr>
              <w:t>Saraha</w:t>
            </w:r>
            <w:proofErr w:type="spellEnd"/>
            <w:r w:rsidRPr="00747508">
              <w:rPr>
                <w:b/>
                <w:bCs/>
                <w:sz w:val="24"/>
                <w:szCs w:val="24"/>
                <w:lang w:bidi="ar-JO"/>
              </w:rPr>
              <w:t xml:space="preserve"> Time</w:t>
            </w:r>
            <w:r w:rsidRPr="00741EC5">
              <w:rPr>
                <w:sz w:val="24"/>
                <w:szCs w:val="24"/>
                <w:lang w:bidi="ar-JO"/>
              </w:rPr>
              <w:t xml:space="preserve"> using API and Angular</w:t>
            </w:r>
            <w:r w:rsidR="00A30F85">
              <w:rPr>
                <w:sz w:val="24"/>
                <w:szCs w:val="24"/>
                <w:lang w:bidi="ar-JO"/>
              </w:rPr>
              <w:t>.</w:t>
            </w:r>
          </w:p>
        </w:tc>
      </w:tr>
    </w:tbl>
    <w:p w14:paraId="071D93FF" w14:textId="77777777" w:rsidR="00535F87" w:rsidRPr="00173B36" w:rsidRDefault="00535F87" w:rsidP="000C5B3D"/>
    <w:sectPr w:rsidR="00535F87" w:rsidRPr="00173B36" w:rsidSect="00F14400">
      <w:pgSz w:w="12240" w:h="15840" w:code="1"/>
      <w:pgMar w:top="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A24C" w14:textId="77777777" w:rsidR="00C71AF1" w:rsidRDefault="00C71AF1" w:rsidP="00BA3E51">
      <w:pPr>
        <w:spacing w:line="240" w:lineRule="auto"/>
      </w:pPr>
      <w:r>
        <w:separator/>
      </w:r>
    </w:p>
  </w:endnote>
  <w:endnote w:type="continuationSeparator" w:id="0">
    <w:p w14:paraId="5B2FFC9F" w14:textId="77777777" w:rsidR="00C71AF1" w:rsidRDefault="00C71AF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1962" w14:textId="77777777" w:rsidR="00C71AF1" w:rsidRDefault="00C71AF1" w:rsidP="00BA3E51">
      <w:pPr>
        <w:spacing w:line="240" w:lineRule="auto"/>
      </w:pPr>
      <w:r>
        <w:separator/>
      </w:r>
    </w:p>
  </w:footnote>
  <w:footnote w:type="continuationSeparator" w:id="0">
    <w:p w14:paraId="0C772296" w14:textId="77777777" w:rsidR="00C71AF1" w:rsidRDefault="00C71AF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Phone icon" style="width:14pt;height:14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" o:bullet="t">
        <v:imagedata r:id="rId1" o:title="" croptop="-2357f" cropbottom="-1414f" cropleft="-4629f" cropright="-5603f"/>
      </v:shape>
    </w:pict>
  </w:numPicBullet>
  <w:numPicBullet w:numPicBulletId="1">
    <w:pict>
      <v:shape id="_x0000_i1111" type="#_x0000_t75" alt="Globe icon" style="width:14pt;height:14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" o:bullet="t">
        <v:imagedata r:id="rId2" o:title="" cropbottom="-1650f" cropleft="-4629f" cropright="-2924f"/>
      </v:shape>
    </w:pict>
  </w:numPicBullet>
  <w:numPicBullet w:numPicBulletId="2">
    <w:pict>
      <v:shape id="_x0000_i1112" type="#_x0000_t75" alt="Email icon" style="width:15.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" o:bullet="t">
        <v:imagedata r:id="rId3" o:title="" cropbottom="-1638f" cropright="-440f"/>
      </v:shape>
    </w:pict>
  </w:numPicBullet>
  <w:numPicBullet w:numPicBulletId="3">
    <w:pict>
      <v:shape id="_x0000_i1113" type="#_x0000_t75" alt="Globe icon" style="width:15.5pt;height:15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" o:bullet="t">
        <v:imagedata r:id="rId4" o:title="" croptop="-2074f" cropbottom="-4770f" cropleft="-5995f" cropright="-4342f"/>
      </v:shape>
    </w:pict>
  </w:numPicBullet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85D7F"/>
    <w:multiLevelType w:val="hybridMultilevel"/>
    <w:tmpl w:val="E5B29F28"/>
    <w:lvl w:ilvl="0" w:tplc="EED286E0">
      <w:numFmt w:val="bullet"/>
      <w:lvlText w:val="-"/>
      <w:lvlJc w:val="left"/>
      <w:pPr>
        <w:ind w:left="2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8053C1"/>
    <w:multiLevelType w:val="hybridMultilevel"/>
    <w:tmpl w:val="24762E14"/>
    <w:lvl w:ilvl="0" w:tplc="85B03B7A">
      <w:numFmt w:val="bullet"/>
      <w:lvlText w:val="-"/>
      <w:lvlJc w:val="left"/>
      <w:pPr>
        <w:ind w:left="12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</w:abstractNum>
  <w:abstractNum w:abstractNumId="5" w15:restartNumberingAfterBreak="0">
    <w:nsid w:val="76237F85"/>
    <w:multiLevelType w:val="hybridMultilevel"/>
    <w:tmpl w:val="61E645C6"/>
    <w:lvl w:ilvl="0" w:tplc="C09A6BA6">
      <w:numFmt w:val="bullet"/>
      <w:lvlText w:val="-"/>
      <w:lvlJc w:val="left"/>
      <w:pPr>
        <w:ind w:left="2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6" w15:restartNumberingAfterBreak="0">
    <w:nsid w:val="764056AB"/>
    <w:multiLevelType w:val="hybridMultilevel"/>
    <w:tmpl w:val="82568BD0"/>
    <w:lvl w:ilvl="0" w:tplc="DEB6A8CE">
      <w:numFmt w:val="bullet"/>
      <w:lvlText w:val="-"/>
      <w:lvlJc w:val="left"/>
      <w:pPr>
        <w:ind w:left="-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</w:abstractNum>
  <w:num w:numId="1" w16cid:durableId="1742170132">
    <w:abstractNumId w:val="2"/>
  </w:num>
  <w:num w:numId="2" w16cid:durableId="1738161737">
    <w:abstractNumId w:val="3"/>
  </w:num>
  <w:num w:numId="3" w16cid:durableId="1379163259">
    <w:abstractNumId w:val="0"/>
  </w:num>
  <w:num w:numId="4" w16cid:durableId="1409039105">
    <w:abstractNumId w:val="4"/>
  </w:num>
  <w:num w:numId="5" w16cid:durableId="1707294269">
    <w:abstractNumId w:val="6"/>
  </w:num>
  <w:num w:numId="6" w16cid:durableId="2051876508">
    <w:abstractNumId w:val="5"/>
  </w:num>
  <w:num w:numId="7" w16cid:durableId="1046488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oNotDisplayPageBoundaries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8FB"/>
    <w:rsid w:val="00017654"/>
    <w:rsid w:val="00041F8A"/>
    <w:rsid w:val="00045F2E"/>
    <w:rsid w:val="00046E50"/>
    <w:rsid w:val="00055BBC"/>
    <w:rsid w:val="00073BF3"/>
    <w:rsid w:val="00081B51"/>
    <w:rsid w:val="000A6E00"/>
    <w:rsid w:val="000C5B3D"/>
    <w:rsid w:val="000C7293"/>
    <w:rsid w:val="000D3891"/>
    <w:rsid w:val="000F3FE2"/>
    <w:rsid w:val="001050D8"/>
    <w:rsid w:val="001060F1"/>
    <w:rsid w:val="00140582"/>
    <w:rsid w:val="00144334"/>
    <w:rsid w:val="00173B36"/>
    <w:rsid w:val="00177BCB"/>
    <w:rsid w:val="001E5794"/>
    <w:rsid w:val="001F6D5E"/>
    <w:rsid w:val="00212BCF"/>
    <w:rsid w:val="00217454"/>
    <w:rsid w:val="002251C8"/>
    <w:rsid w:val="00231306"/>
    <w:rsid w:val="0023600D"/>
    <w:rsid w:val="00241482"/>
    <w:rsid w:val="00261E7B"/>
    <w:rsid w:val="00293BB8"/>
    <w:rsid w:val="002954B8"/>
    <w:rsid w:val="002A4A92"/>
    <w:rsid w:val="002B0852"/>
    <w:rsid w:val="002C0662"/>
    <w:rsid w:val="002C51F9"/>
    <w:rsid w:val="002C7C74"/>
    <w:rsid w:val="002D5478"/>
    <w:rsid w:val="002F7A6C"/>
    <w:rsid w:val="00320ECB"/>
    <w:rsid w:val="0034029C"/>
    <w:rsid w:val="00344FC0"/>
    <w:rsid w:val="00350747"/>
    <w:rsid w:val="00377A0D"/>
    <w:rsid w:val="00382737"/>
    <w:rsid w:val="003A59A3"/>
    <w:rsid w:val="003E02DA"/>
    <w:rsid w:val="003E1692"/>
    <w:rsid w:val="003E7783"/>
    <w:rsid w:val="00400FA3"/>
    <w:rsid w:val="00414EC9"/>
    <w:rsid w:val="00442A0E"/>
    <w:rsid w:val="00442C11"/>
    <w:rsid w:val="00443C70"/>
    <w:rsid w:val="004A4C74"/>
    <w:rsid w:val="004E5226"/>
    <w:rsid w:val="004E6AB2"/>
    <w:rsid w:val="004E70E8"/>
    <w:rsid w:val="005045D3"/>
    <w:rsid w:val="00507E4A"/>
    <w:rsid w:val="00535F87"/>
    <w:rsid w:val="00564622"/>
    <w:rsid w:val="005A3E0B"/>
    <w:rsid w:val="005B3227"/>
    <w:rsid w:val="005D1202"/>
    <w:rsid w:val="005D5087"/>
    <w:rsid w:val="005E4AAA"/>
    <w:rsid w:val="00662095"/>
    <w:rsid w:val="0068094B"/>
    <w:rsid w:val="00686284"/>
    <w:rsid w:val="006863A6"/>
    <w:rsid w:val="006E3AA0"/>
    <w:rsid w:val="006F13FB"/>
    <w:rsid w:val="00700426"/>
    <w:rsid w:val="007035FE"/>
    <w:rsid w:val="0073134C"/>
    <w:rsid w:val="0073402D"/>
    <w:rsid w:val="00741EC5"/>
    <w:rsid w:val="00747508"/>
    <w:rsid w:val="007859D1"/>
    <w:rsid w:val="00792D43"/>
    <w:rsid w:val="007B30FE"/>
    <w:rsid w:val="007B5A80"/>
    <w:rsid w:val="007B7A61"/>
    <w:rsid w:val="007E1FA8"/>
    <w:rsid w:val="007E6083"/>
    <w:rsid w:val="00835D4A"/>
    <w:rsid w:val="00855181"/>
    <w:rsid w:val="00872854"/>
    <w:rsid w:val="00882F23"/>
    <w:rsid w:val="0089047A"/>
    <w:rsid w:val="00891F59"/>
    <w:rsid w:val="008A1020"/>
    <w:rsid w:val="008A1250"/>
    <w:rsid w:val="008A1FCF"/>
    <w:rsid w:val="008B1112"/>
    <w:rsid w:val="008C78F5"/>
    <w:rsid w:val="00914419"/>
    <w:rsid w:val="00962E61"/>
    <w:rsid w:val="00986331"/>
    <w:rsid w:val="00993627"/>
    <w:rsid w:val="009A6667"/>
    <w:rsid w:val="009C0193"/>
    <w:rsid w:val="009C5012"/>
    <w:rsid w:val="009C7105"/>
    <w:rsid w:val="00A1090B"/>
    <w:rsid w:val="00A122BB"/>
    <w:rsid w:val="00A30F85"/>
    <w:rsid w:val="00A3567E"/>
    <w:rsid w:val="00A37F9E"/>
    <w:rsid w:val="00AB4232"/>
    <w:rsid w:val="00AB7FE5"/>
    <w:rsid w:val="00AC1E5A"/>
    <w:rsid w:val="00AC5D3D"/>
    <w:rsid w:val="00AD2F3A"/>
    <w:rsid w:val="00B06008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532FC"/>
    <w:rsid w:val="00C670A3"/>
    <w:rsid w:val="00C71AF1"/>
    <w:rsid w:val="00C75D84"/>
    <w:rsid w:val="00C77774"/>
    <w:rsid w:val="00C857CB"/>
    <w:rsid w:val="00C907D4"/>
    <w:rsid w:val="00CA5CD9"/>
    <w:rsid w:val="00CE070E"/>
    <w:rsid w:val="00CE15CC"/>
    <w:rsid w:val="00D04093"/>
    <w:rsid w:val="00D0794D"/>
    <w:rsid w:val="00D140DF"/>
    <w:rsid w:val="00D666BB"/>
    <w:rsid w:val="00D716FD"/>
    <w:rsid w:val="00D720DF"/>
    <w:rsid w:val="00D90F9A"/>
    <w:rsid w:val="00D92ED4"/>
    <w:rsid w:val="00D94ABF"/>
    <w:rsid w:val="00DB414C"/>
    <w:rsid w:val="00DD55C9"/>
    <w:rsid w:val="00E20245"/>
    <w:rsid w:val="00E4379F"/>
    <w:rsid w:val="00E65596"/>
    <w:rsid w:val="00E851C8"/>
    <w:rsid w:val="00E92CE2"/>
    <w:rsid w:val="00E93AEC"/>
    <w:rsid w:val="00EA0042"/>
    <w:rsid w:val="00EB1D1B"/>
    <w:rsid w:val="00EB29B0"/>
    <w:rsid w:val="00EC364E"/>
    <w:rsid w:val="00EF36A8"/>
    <w:rsid w:val="00EF5D5B"/>
    <w:rsid w:val="00F14400"/>
    <w:rsid w:val="00F36875"/>
    <w:rsid w:val="00F50B05"/>
    <w:rsid w:val="00F51E3E"/>
    <w:rsid w:val="00F53B71"/>
    <w:rsid w:val="00F6594A"/>
    <w:rsid w:val="00F716E1"/>
    <w:rsid w:val="00F848FB"/>
    <w:rsid w:val="00F86D64"/>
    <w:rsid w:val="00F908C3"/>
    <w:rsid w:val="00F91753"/>
    <w:rsid w:val="00F9387E"/>
    <w:rsid w:val="00FB1F01"/>
    <w:rsid w:val="00FC2E94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B82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716FD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C5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malmomani99@yahoo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malmoman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l\AppData\Roaming\Microsoft\Templates\Columns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letter.dotx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2022-09-26T12:23:00Z</dcterms:created>
  <dcterms:modified xsi:type="dcterms:W3CDTF">2022-09-29T19:04:00Z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